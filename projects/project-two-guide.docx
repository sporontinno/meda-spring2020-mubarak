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CEB4D" w14:textId="77777777" w:rsidR="00557292" w:rsidRDefault="004F4DAE" w:rsidP="004F4DAE">
      <w:pPr>
        <w:pStyle w:val="Heading2"/>
      </w:pPr>
      <w:proofErr w:type="spellStart"/>
      <w:r>
        <w:t>Portofolio</w:t>
      </w:r>
      <w:proofErr w:type="spellEnd"/>
    </w:p>
    <w:p w14:paraId="4F3BCD00" w14:textId="3F0E77C9" w:rsidR="004F4DAE" w:rsidRDefault="004F4DAE" w:rsidP="004F4DAE">
      <w:pPr>
        <w:pStyle w:val="ListParagraph"/>
        <w:numPr>
          <w:ilvl w:val="0"/>
          <w:numId w:val="6"/>
        </w:numPr>
      </w:pPr>
      <w:r>
        <w:t>Three pages minimum (about me, contact</w:t>
      </w:r>
      <w:r w:rsidR="00A46357">
        <w:t xml:space="preserve"> me and projects page).</w:t>
      </w:r>
      <w:r>
        <w:t xml:space="preserve"> </w:t>
      </w:r>
      <w:r w:rsidR="004035B3">
        <w:t>*</w:t>
      </w:r>
    </w:p>
    <w:p w14:paraId="3DE5F3DE" w14:textId="26C56E41" w:rsidR="00131CBE" w:rsidRDefault="00131CBE" w:rsidP="004F4DAE">
      <w:pPr>
        <w:pStyle w:val="ListParagraph"/>
        <w:numPr>
          <w:ilvl w:val="0"/>
          <w:numId w:val="6"/>
        </w:numPr>
      </w:pPr>
      <w:r>
        <w:t xml:space="preserve">Minimum two paragraphs for the “about me” page, no minimum for the other </w:t>
      </w:r>
      <w:proofErr w:type="gramStart"/>
      <w:r>
        <w:t>pages.</w:t>
      </w:r>
      <w:r w:rsidR="004035B3">
        <w:t>*</w:t>
      </w:r>
      <w:proofErr w:type="gramEnd"/>
    </w:p>
    <w:p w14:paraId="443465B9" w14:textId="7F2385CE" w:rsidR="004F4DAE" w:rsidRDefault="004F4DAE" w:rsidP="00502385">
      <w:pPr>
        <w:pStyle w:val="ListParagraph"/>
        <w:numPr>
          <w:ilvl w:val="0"/>
          <w:numId w:val="6"/>
        </w:numPr>
      </w:pPr>
      <w:r w:rsidRPr="00502385">
        <w:t xml:space="preserve">Colors for: body text, header text, link text, and background. </w:t>
      </w:r>
      <w:r w:rsidR="004035B3">
        <w:t>*</w:t>
      </w:r>
    </w:p>
    <w:p w14:paraId="4815047F" w14:textId="10D13A02" w:rsidR="00D97EE2" w:rsidRDefault="00D97EE2" w:rsidP="00D97EE2">
      <w:pPr>
        <w:pStyle w:val="ListParagraph"/>
        <w:numPr>
          <w:ilvl w:val="0"/>
          <w:numId w:val="6"/>
        </w:numPr>
      </w:pPr>
      <w:r>
        <w:t>A</w:t>
      </w:r>
      <w:r w:rsidRPr="00D97EE2">
        <w:t xml:space="preserve">dd reasons for your choice </w:t>
      </w:r>
      <w:r>
        <w:t xml:space="preserve">of color </w:t>
      </w:r>
      <w:r w:rsidR="00747DB8">
        <w:t xml:space="preserve">and fonts </w:t>
      </w:r>
      <w:r w:rsidRPr="00D97EE2">
        <w:t>so you can track why you chose the</w:t>
      </w:r>
      <w:r>
        <w:t>m.</w:t>
      </w:r>
      <w:r w:rsidRPr="00D97EE2">
        <w:t xml:space="preserve"> </w:t>
      </w:r>
      <w:r w:rsidR="004035B3">
        <w:t>*</w:t>
      </w:r>
    </w:p>
    <w:p w14:paraId="28A4990F" w14:textId="45AB101B" w:rsidR="00D97EE2" w:rsidRDefault="00870881" w:rsidP="00502385">
      <w:pPr>
        <w:pStyle w:val="ListParagraph"/>
        <w:numPr>
          <w:ilvl w:val="0"/>
          <w:numId w:val="6"/>
        </w:numPr>
      </w:pPr>
      <w:r w:rsidRPr="00502385">
        <w:t xml:space="preserve">Text content for your </w:t>
      </w:r>
      <w:proofErr w:type="gramStart"/>
      <w:r w:rsidRPr="00502385">
        <w:t>webpages.</w:t>
      </w:r>
      <w:r w:rsidR="004035B3">
        <w:t>*</w:t>
      </w:r>
      <w:bookmarkStart w:id="0" w:name="_GoBack"/>
      <w:bookmarkEnd w:id="0"/>
      <w:proofErr w:type="gramEnd"/>
    </w:p>
    <w:p w14:paraId="292F3330" w14:textId="2762E6E8" w:rsidR="004F4DAE" w:rsidRPr="00502385" w:rsidRDefault="004F4DAE" w:rsidP="00502385">
      <w:pPr>
        <w:pStyle w:val="ListParagraph"/>
        <w:numPr>
          <w:ilvl w:val="0"/>
          <w:numId w:val="6"/>
        </w:numPr>
      </w:pPr>
      <w:r w:rsidRPr="00502385">
        <w:t xml:space="preserve"> A simple </w:t>
      </w:r>
      <w:proofErr w:type="gramStart"/>
      <w:r w:rsidRPr="00502385">
        <w:t>site-map</w:t>
      </w:r>
      <w:proofErr w:type="gramEnd"/>
      <w:r w:rsidRPr="00502385">
        <w:t xml:space="preserve"> for your website</w:t>
      </w:r>
      <w:r w:rsidR="003553BC">
        <w:t xml:space="preserve"> (use generator)</w:t>
      </w:r>
      <w:r w:rsidR="00363B93">
        <w:t>, call it sitemap.jpg</w:t>
      </w:r>
    </w:p>
    <w:p w14:paraId="263EC4E6" w14:textId="4707813F" w:rsidR="004F4DAE" w:rsidRDefault="004F4DAE" w:rsidP="003553BC">
      <w:pPr>
        <w:pStyle w:val="ListParagraph"/>
        <w:numPr>
          <w:ilvl w:val="0"/>
          <w:numId w:val="6"/>
        </w:numPr>
      </w:pPr>
      <w:r w:rsidRPr="00502385">
        <w:t xml:space="preserve">A wireframe for each webpage. </w:t>
      </w:r>
      <w:r w:rsidR="003553BC">
        <w:t>(use generator)</w:t>
      </w:r>
      <w:r w:rsidR="00A83C01">
        <w:t>, check the handout for instructions about wireframes.</w:t>
      </w:r>
    </w:p>
    <w:p w14:paraId="392D8697" w14:textId="318D20A1" w:rsidR="00A46357" w:rsidRDefault="00A46357" w:rsidP="00A83C01">
      <w:pPr>
        <w:pStyle w:val="ListParagraph"/>
        <w:numPr>
          <w:ilvl w:val="0"/>
          <w:numId w:val="6"/>
        </w:numPr>
      </w:pPr>
      <w:r>
        <w:t>A portrait of yourself.</w:t>
      </w:r>
    </w:p>
    <w:p w14:paraId="0E298294" w14:textId="2D7B53FD" w:rsidR="00A46357" w:rsidRDefault="00A46357" w:rsidP="00502385">
      <w:pPr>
        <w:pStyle w:val="ListParagraph"/>
        <w:numPr>
          <w:ilvl w:val="0"/>
          <w:numId w:val="6"/>
        </w:numPr>
      </w:pPr>
      <w:r>
        <w:t>Add tech icons of the skills that you know.</w:t>
      </w:r>
    </w:p>
    <w:p w14:paraId="186E6679" w14:textId="4605DFF3" w:rsidR="004F4DAE" w:rsidRDefault="004F4DAE" w:rsidP="00502385">
      <w:pPr>
        <w:pStyle w:val="ListParagraph"/>
        <w:numPr>
          <w:ilvl w:val="0"/>
          <w:numId w:val="6"/>
        </w:numPr>
      </w:pPr>
      <w:r w:rsidRPr="00502385">
        <w:t>Resume as a PDF file (just have it saved in your portfolio folder)</w:t>
      </w:r>
    </w:p>
    <w:p w14:paraId="6A6D4252" w14:textId="3CA17C7F" w:rsidR="00363B93" w:rsidRDefault="00363B93" w:rsidP="00502385">
      <w:pPr>
        <w:pStyle w:val="ListParagraph"/>
        <w:numPr>
          <w:ilvl w:val="0"/>
          <w:numId w:val="6"/>
        </w:numPr>
      </w:pPr>
      <w:r>
        <w:t>Call the text file, design_brief.txt</w:t>
      </w:r>
    </w:p>
    <w:p w14:paraId="1A31DC38" w14:textId="74A4992B" w:rsidR="00A83C01" w:rsidRDefault="00A83C01" w:rsidP="00502385">
      <w:pPr>
        <w:pStyle w:val="ListParagraph"/>
        <w:numPr>
          <w:ilvl w:val="0"/>
          <w:numId w:val="6"/>
        </w:numPr>
      </w:pPr>
      <w:r>
        <w:t>Makes links to other portfolio sites, should be three, write notes about likes and dislikes and also identify the header, main and footer sections.</w:t>
      </w:r>
    </w:p>
    <w:p w14:paraId="5E5DF62A" w14:textId="77777777" w:rsidR="004F4DAE" w:rsidRPr="004F4DAE" w:rsidRDefault="004F4DAE" w:rsidP="004F4DAE">
      <w:pPr>
        <w:ind w:left="360"/>
      </w:pPr>
    </w:p>
    <w:sectPr w:rsidR="004F4DAE" w:rsidRPr="004F4DAE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7A295" w14:textId="77777777" w:rsidR="00426713" w:rsidRDefault="00426713">
      <w:r>
        <w:separator/>
      </w:r>
    </w:p>
    <w:p w14:paraId="6675171A" w14:textId="77777777" w:rsidR="00426713" w:rsidRDefault="00426713"/>
  </w:endnote>
  <w:endnote w:type="continuationSeparator" w:id="0">
    <w:p w14:paraId="7C317481" w14:textId="77777777" w:rsidR="00426713" w:rsidRDefault="00426713">
      <w:r>
        <w:continuationSeparator/>
      </w:r>
    </w:p>
    <w:p w14:paraId="104F6C68" w14:textId="77777777" w:rsidR="00426713" w:rsidRDefault="004267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42BCDA" w14:textId="77777777" w:rsidR="00557292" w:rsidRDefault="002F53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637B8" w14:textId="77777777" w:rsidR="00426713" w:rsidRDefault="00426713">
      <w:r>
        <w:separator/>
      </w:r>
    </w:p>
    <w:p w14:paraId="0F3444FF" w14:textId="77777777" w:rsidR="00426713" w:rsidRDefault="00426713"/>
  </w:footnote>
  <w:footnote w:type="continuationSeparator" w:id="0">
    <w:p w14:paraId="4BBDBBE7" w14:textId="77777777" w:rsidR="00426713" w:rsidRDefault="00426713">
      <w:r>
        <w:continuationSeparator/>
      </w:r>
    </w:p>
    <w:p w14:paraId="48DE646F" w14:textId="77777777" w:rsidR="00426713" w:rsidRDefault="0042671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4F0128"/>
    <w:multiLevelType w:val="multilevel"/>
    <w:tmpl w:val="0FA45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35AC3"/>
    <w:multiLevelType w:val="multilevel"/>
    <w:tmpl w:val="45C4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C32D5E"/>
    <w:multiLevelType w:val="hybridMultilevel"/>
    <w:tmpl w:val="DC72A800"/>
    <w:lvl w:ilvl="0" w:tplc="5FE8E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53323"/>
    <w:multiLevelType w:val="hybridMultilevel"/>
    <w:tmpl w:val="786EA084"/>
    <w:lvl w:ilvl="0" w:tplc="D310CB22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92"/>
    <w:rsid w:val="000A2B00"/>
    <w:rsid w:val="00131CBE"/>
    <w:rsid w:val="002C15E0"/>
    <w:rsid w:val="002E5192"/>
    <w:rsid w:val="002F5344"/>
    <w:rsid w:val="003553BC"/>
    <w:rsid w:val="00363B93"/>
    <w:rsid w:val="004035B3"/>
    <w:rsid w:val="00426713"/>
    <w:rsid w:val="004F4DAE"/>
    <w:rsid w:val="00502385"/>
    <w:rsid w:val="00557292"/>
    <w:rsid w:val="00640B4C"/>
    <w:rsid w:val="00747DB8"/>
    <w:rsid w:val="00870881"/>
    <w:rsid w:val="00A46357"/>
    <w:rsid w:val="00A83C01"/>
    <w:rsid w:val="00D9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EEC35"/>
  <w15:chartTrackingRefBased/>
  <w15:docId w15:val="{0B3203C0-ECD9-4440-B013-D85AC707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F4D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4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9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0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4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emawet/Library/Containers/com.microsoft.Word/Data/Library/Application%20Support/Microsoft/Office/16.0/DTS/en-US%7bE228E8A8-E636-8243-AD71-1A890100220E%7d/%7b6897BD52-49B1-BB45-A802-7EAF1866F69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18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2020-02-07T20:18:00Z</dcterms:created>
  <dcterms:modified xsi:type="dcterms:W3CDTF">2020-02-11T06:21:00Z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